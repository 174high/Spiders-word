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2A6" w:rsidRPr="00656FC9" w:rsidRDefault="00D812A6" w:rsidP="00D812A6">
      <w:pPr>
        <w:tabs>
          <w:tab w:val="left" w:pos="4500"/>
          <w:tab w:val="left" w:pos="5040"/>
        </w:tabs>
        <w:spacing w:before="240" w:after="140"/>
        <w:ind w:firstLineChars="100" w:firstLine="180"/>
        <w:rPr>
          <w:rFonts w:eastAsia="微软雅黑" w:cs="Arial"/>
          <w:sz w:val="18"/>
          <w:szCs w:val="18"/>
          <w:lang w:eastAsia="zh-CN"/>
        </w:rPr>
      </w:pPr>
      <w:r w:rsidRPr="00656FC9">
        <w:rPr>
          <w:rFonts w:cs="Arial"/>
          <w:noProof/>
          <w:sz w:val="18"/>
          <w:szCs w:val="18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1836E" wp14:editId="567BE36F">
                <wp:simplePos x="0" y="0"/>
                <wp:positionH relativeFrom="margin">
                  <wp:posOffset>-64770</wp:posOffset>
                </wp:positionH>
                <wp:positionV relativeFrom="paragraph">
                  <wp:posOffset>376555</wp:posOffset>
                </wp:positionV>
                <wp:extent cx="6393180" cy="22860"/>
                <wp:effectExtent l="0" t="0" r="26670" b="34290"/>
                <wp:wrapNone/>
                <wp:docPr id="28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3180" cy="2286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00D80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AAA3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1" o:spid="_x0000_s1026" type="#_x0000_t32" style="position:absolute;left:0;text-align:left;margin-left:-5.1pt;margin-top:29.65pt;width:503.4pt;height:1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" strokecolor="silver" strokeweight="2pt">
                <v:shadow color="#00d800" opacity=".5" offset="1pt"/>
                <w10:wrap anchorx="margin"/>
              </v:shape>
            </w:pict>
          </mc:Fallback>
        </mc:AlternateContent>
      </w:r>
      <w:r w:rsidRPr="00656FC9">
        <w:rPr>
          <w:rFonts w:eastAsia="微软雅黑" w:cs="Arial"/>
          <w:sz w:val="18"/>
          <w:szCs w:val="18"/>
          <w:lang w:eastAsia="zh-CN"/>
        </w:rPr>
        <w:t>Originator:                                         Entry Date</w:t>
      </w:r>
      <w:r w:rsidRPr="00656FC9">
        <w:rPr>
          <w:rFonts w:eastAsia="微软雅黑" w:cs="Arial"/>
          <w:sz w:val="18"/>
          <w:szCs w:val="18"/>
          <w:lang w:eastAsia="zh-CN"/>
        </w:rPr>
        <w:t>：</w:t>
      </w:r>
      <w:r w:rsidRPr="00656FC9">
        <w:rPr>
          <w:rFonts w:eastAsia="微软雅黑" w:cs="Arial"/>
          <w:sz w:val="18"/>
          <w:szCs w:val="18"/>
          <w:lang w:eastAsia="zh-CN"/>
        </w:rPr>
        <w:t xml:space="preserve">                                   Phone/Mail:</w:t>
      </w:r>
      <w:r w:rsidR="00736EB7">
        <w:rPr>
          <w:rFonts w:eastAsia="微软雅黑" w:cs="Arial"/>
          <w:sz w:val="18"/>
          <w:szCs w:val="18"/>
          <w:lang w:eastAsia="zh-CN"/>
        </w:rPr>
        <w:t xml:space="preserve">                                                  </w:t>
      </w:r>
    </w:p>
    <w:p w:rsidR="00D812A6" w:rsidRPr="00533145" w:rsidRDefault="00C00315" w:rsidP="00533145">
      <w:pPr>
        <w:tabs>
          <w:tab w:val="left" w:pos="4500"/>
          <w:tab w:val="left" w:pos="5040"/>
        </w:tabs>
        <w:spacing w:before="240" w:after="140"/>
        <w:rPr>
          <w:rFonts w:eastAsia="微软雅黑" w:cs="Arial"/>
          <w:sz w:val="18"/>
          <w:szCs w:val="18"/>
          <w:lang w:eastAsia="zh-CN"/>
        </w:rPr>
      </w:pPr>
      <w:r>
        <w:rPr>
          <w:rFonts w:eastAsia="微软雅黑" w:cs="Arial"/>
          <w:sz w:val="18"/>
          <w:szCs w:val="18"/>
          <w:lang w:eastAsia="zh-CN"/>
        </w:rPr>
        <w:t xml:space="preserve">            </w:t>
      </w:r>
    </w:p>
    <w:p w:rsidR="00D812A6" w:rsidRDefault="007675CE" w:rsidP="00D812A6">
      <w:pPr>
        <w:tabs>
          <w:tab w:val="left" w:pos="4500"/>
          <w:tab w:val="left" w:pos="5040"/>
        </w:tabs>
        <w:spacing w:line="276" w:lineRule="auto"/>
        <w:ind w:rightChars="57" w:right="137" w:firstLineChars="50" w:firstLine="100"/>
        <w:rPr>
          <w:rFonts w:ascii="微软雅黑" w:eastAsia="微软雅黑" w:hAnsi="微软雅黑" w:cs="Arial"/>
          <w:b/>
          <w:sz w:val="18"/>
          <w:szCs w:val="18"/>
          <w:lang w:eastAsia="zh-CN"/>
        </w:rPr>
      </w:pPr>
      <w:r>
        <w:rPr>
          <w:rFonts w:ascii="微软雅黑" w:eastAsia="微软雅黑" w:hAnsi="微软雅黑" w:cs="Arial"/>
          <w:sz w:val="20"/>
          <w:szCs w:val="18"/>
          <w:lang w:eastAsia="zh-CN"/>
        </w:rPr>
        <w:t>Equipment</w:t>
      </w:r>
      <w:r w:rsidR="00D812A6" w:rsidRPr="00831592">
        <w:rPr>
          <w:rFonts w:ascii="微软雅黑" w:eastAsia="微软雅黑" w:hAnsi="微软雅黑" w:cs="Arial" w:hint="eastAsia"/>
          <w:b/>
          <w:sz w:val="18"/>
          <w:szCs w:val="18"/>
          <w:lang w:eastAsia="zh-CN"/>
        </w:rPr>
        <w:t>:</w:t>
      </w:r>
      <w:r w:rsidR="00D812A6" w:rsidRPr="00951391">
        <w:rPr>
          <w:rFonts w:ascii="微软雅黑" w:eastAsia="微软雅黑" w:hAnsi="微软雅黑" w:cs="Arial"/>
          <w:b/>
          <w:sz w:val="18"/>
          <w:szCs w:val="18"/>
          <w:lang w:eastAsia="zh-CN"/>
        </w:rPr>
        <w:t xml:space="preserve"> </w:t>
      </w:r>
    </w:p>
    <w:tbl>
      <w:tblPr>
        <w:tblW w:w="949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552"/>
        <w:gridCol w:w="2409"/>
        <w:gridCol w:w="2268"/>
      </w:tblGrid>
      <w:tr w:rsidR="00D812A6" w:rsidRPr="00CB3061" w:rsidTr="00D27765">
        <w:trPr>
          <w:trHeight w:val="425"/>
        </w:trPr>
        <w:tc>
          <w:tcPr>
            <w:tcW w:w="2268" w:type="dxa"/>
          </w:tcPr>
          <w:p w:rsidR="00D812A6" w:rsidRPr="008343A0" w:rsidRDefault="00D27765" w:rsidP="00A67304">
            <w:pPr>
              <w:tabs>
                <w:tab w:val="left" w:pos="4500"/>
                <w:tab w:val="left" w:pos="5040"/>
              </w:tabs>
              <w:spacing w:after="140"/>
              <w:ind w:leftChars="-20" w:left="-48"/>
              <w:rPr>
                <w:rFonts w:eastAsia="微软雅黑" w:hAnsi="微软雅黑" w:cs="Arial"/>
                <w:sz w:val="20"/>
                <w:szCs w:val="20"/>
                <w:lang w:eastAsia="zh-CN"/>
              </w:rPr>
            </w:pPr>
            <w:r w:rsidRPr="00D27765">
              <w:rPr>
                <w:rFonts w:eastAsia="微软雅黑" w:hAnsi="微软雅黑" w:cs="Arial"/>
                <w:sz w:val="20"/>
                <w:szCs w:val="20"/>
                <w:lang w:eastAsia="zh-CN"/>
              </w:rPr>
              <w:t>Equipment #</w:t>
            </w:r>
          </w:p>
        </w:tc>
        <w:tc>
          <w:tcPr>
            <w:tcW w:w="2552" w:type="dxa"/>
            <w:vAlign w:val="center"/>
          </w:tcPr>
          <w:p w:rsidR="00D812A6" w:rsidRPr="008343A0" w:rsidRDefault="00D812A6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cs="Arial"/>
                <w:b/>
                <w:sz w:val="20"/>
                <w:szCs w:val="20"/>
                <w:lang w:eastAsia="zh-CN"/>
              </w:rPr>
            </w:pPr>
          </w:p>
        </w:tc>
        <w:tc>
          <w:tcPr>
            <w:tcW w:w="2409" w:type="dxa"/>
          </w:tcPr>
          <w:p w:rsidR="00D812A6" w:rsidRPr="006110E7" w:rsidRDefault="00D27765" w:rsidP="00A67304">
            <w:pPr>
              <w:tabs>
                <w:tab w:val="left" w:pos="4500"/>
                <w:tab w:val="left" w:pos="5040"/>
              </w:tabs>
              <w:spacing w:after="140"/>
              <w:ind w:leftChars="-20" w:left="-48"/>
              <w:rPr>
                <w:rFonts w:cs="Arial"/>
                <w:sz w:val="20"/>
                <w:szCs w:val="20"/>
                <w:lang w:eastAsia="zh-CN"/>
              </w:rPr>
            </w:pPr>
            <w:r w:rsidRPr="00D27765">
              <w:rPr>
                <w:rFonts w:cs="Arial"/>
                <w:sz w:val="20"/>
                <w:szCs w:val="20"/>
                <w:lang w:eastAsia="zh-CN"/>
              </w:rPr>
              <w:t>Product Line</w:t>
            </w:r>
          </w:p>
        </w:tc>
        <w:tc>
          <w:tcPr>
            <w:tcW w:w="2268" w:type="dxa"/>
          </w:tcPr>
          <w:p w:rsidR="00D812A6" w:rsidRPr="008343A0" w:rsidRDefault="00D812A6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cs="Arial"/>
                <w:b/>
                <w:sz w:val="20"/>
                <w:szCs w:val="20"/>
                <w:lang w:eastAsia="zh-CN"/>
              </w:rPr>
            </w:pPr>
          </w:p>
        </w:tc>
      </w:tr>
      <w:tr w:rsidR="00D812A6" w:rsidRPr="00CB3061" w:rsidTr="00D27765">
        <w:trPr>
          <w:trHeight w:val="425"/>
        </w:trPr>
        <w:tc>
          <w:tcPr>
            <w:tcW w:w="2268" w:type="dxa"/>
          </w:tcPr>
          <w:p w:rsidR="00D812A6" w:rsidRDefault="00D27765" w:rsidP="00A67304">
            <w:pPr>
              <w:tabs>
                <w:tab w:val="left" w:pos="4500"/>
                <w:tab w:val="left" w:pos="5040"/>
              </w:tabs>
              <w:spacing w:after="140"/>
              <w:ind w:leftChars="-20" w:left="-48"/>
              <w:rPr>
                <w:rFonts w:cs="Arial"/>
                <w:sz w:val="20"/>
                <w:szCs w:val="20"/>
                <w:lang w:eastAsia="zh-CN"/>
              </w:rPr>
            </w:pPr>
            <w:r w:rsidRPr="00D27765">
              <w:rPr>
                <w:rFonts w:cs="Arial"/>
                <w:sz w:val="20"/>
                <w:szCs w:val="20"/>
                <w:lang w:eastAsia="zh-CN"/>
              </w:rPr>
              <w:t>Address</w:t>
            </w:r>
          </w:p>
        </w:tc>
        <w:tc>
          <w:tcPr>
            <w:tcW w:w="2552" w:type="dxa"/>
            <w:vAlign w:val="center"/>
          </w:tcPr>
          <w:p w:rsidR="00D812A6" w:rsidRPr="008343A0" w:rsidRDefault="00D812A6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cs="Arial"/>
                <w:b/>
                <w:sz w:val="20"/>
                <w:szCs w:val="20"/>
                <w:lang w:eastAsia="zh-CN"/>
              </w:rPr>
            </w:pPr>
          </w:p>
        </w:tc>
        <w:tc>
          <w:tcPr>
            <w:tcW w:w="2409" w:type="dxa"/>
          </w:tcPr>
          <w:p w:rsidR="00D812A6" w:rsidRPr="006110E7" w:rsidRDefault="002E2311" w:rsidP="00A67304">
            <w:pPr>
              <w:tabs>
                <w:tab w:val="left" w:pos="4500"/>
                <w:tab w:val="left" w:pos="5040"/>
              </w:tabs>
              <w:spacing w:after="140"/>
              <w:ind w:leftChars="-20" w:left="-48"/>
              <w:rPr>
                <w:rFonts w:cs="Arial"/>
                <w:sz w:val="20"/>
                <w:szCs w:val="20"/>
                <w:lang w:eastAsia="zh-CN"/>
              </w:rPr>
            </w:pPr>
            <w:r w:rsidRPr="002E2311">
              <w:rPr>
                <w:rFonts w:cs="Arial"/>
                <w:sz w:val="20"/>
                <w:szCs w:val="20"/>
                <w:lang w:eastAsia="zh-CN"/>
              </w:rPr>
              <w:t>City</w:t>
            </w:r>
          </w:p>
        </w:tc>
        <w:tc>
          <w:tcPr>
            <w:tcW w:w="2268" w:type="dxa"/>
          </w:tcPr>
          <w:p w:rsidR="00D812A6" w:rsidRPr="008343A0" w:rsidRDefault="00D812A6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cs="Arial"/>
                <w:b/>
                <w:sz w:val="20"/>
                <w:szCs w:val="20"/>
                <w:lang w:eastAsia="zh-CN"/>
              </w:rPr>
            </w:pPr>
          </w:p>
        </w:tc>
      </w:tr>
      <w:tr w:rsidR="002E2311" w:rsidRPr="00CB3061" w:rsidTr="00D27765">
        <w:trPr>
          <w:trHeight w:val="425"/>
        </w:trPr>
        <w:tc>
          <w:tcPr>
            <w:tcW w:w="2268" w:type="dxa"/>
          </w:tcPr>
          <w:p w:rsidR="002E2311" w:rsidRPr="00D27765" w:rsidRDefault="002E2311" w:rsidP="00A67304">
            <w:pPr>
              <w:tabs>
                <w:tab w:val="left" w:pos="4500"/>
                <w:tab w:val="left" w:pos="5040"/>
              </w:tabs>
              <w:spacing w:after="140"/>
              <w:ind w:leftChars="-20" w:left="-48"/>
              <w:rPr>
                <w:rFonts w:cs="Arial"/>
                <w:sz w:val="20"/>
                <w:szCs w:val="20"/>
                <w:lang w:eastAsia="zh-CN"/>
              </w:rPr>
            </w:pPr>
            <w:proofErr w:type="spellStart"/>
            <w:r w:rsidRPr="002E2311">
              <w:rPr>
                <w:rFonts w:cs="Arial"/>
                <w:sz w:val="20"/>
                <w:szCs w:val="20"/>
                <w:lang w:eastAsia="zh-CN"/>
              </w:rPr>
              <w:t>CompanyCode</w:t>
            </w:r>
            <w:proofErr w:type="spellEnd"/>
          </w:p>
        </w:tc>
        <w:tc>
          <w:tcPr>
            <w:tcW w:w="2552" w:type="dxa"/>
            <w:vAlign w:val="center"/>
          </w:tcPr>
          <w:p w:rsidR="002E2311" w:rsidRPr="008343A0" w:rsidRDefault="002E2311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cs="Arial"/>
                <w:b/>
                <w:sz w:val="20"/>
                <w:szCs w:val="20"/>
                <w:lang w:eastAsia="zh-CN"/>
              </w:rPr>
            </w:pPr>
          </w:p>
        </w:tc>
        <w:tc>
          <w:tcPr>
            <w:tcW w:w="2409" w:type="dxa"/>
          </w:tcPr>
          <w:p w:rsidR="002E2311" w:rsidRPr="006110E7" w:rsidRDefault="002E2311" w:rsidP="00A67304">
            <w:pPr>
              <w:tabs>
                <w:tab w:val="left" w:pos="4500"/>
                <w:tab w:val="left" w:pos="5040"/>
              </w:tabs>
              <w:spacing w:after="140"/>
              <w:ind w:leftChars="-20" w:left="-48"/>
              <w:rPr>
                <w:rFonts w:cs="Arial"/>
                <w:sz w:val="20"/>
                <w:szCs w:val="20"/>
                <w:lang w:eastAsia="zh-CN"/>
              </w:rPr>
            </w:pPr>
            <w:r w:rsidRPr="002E2311">
              <w:rPr>
                <w:rFonts w:cs="Arial"/>
                <w:sz w:val="20"/>
                <w:szCs w:val="20"/>
                <w:lang w:eastAsia="zh-CN"/>
              </w:rPr>
              <w:t>Controller Type</w:t>
            </w:r>
          </w:p>
        </w:tc>
        <w:tc>
          <w:tcPr>
            <w:tcW w:w="2268" w:type="dxa"/>
          </w:tcPr>
          <w:p w:rsidR="002E2311" w:rsidRPr="008343A0" w:rsidRDefault="002E2311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cs="Arial"/>
                <w:b/>
                <w:sz w:val="20"/>
                <w:szCs w:val="20"/>
                <w:lang w:eastAsia="zh-CN"/>
              </w:rPr>
            </w:pPr>
          </w:p>
        </w:tc>
      </w:tr>
      <w:tr w:rsidR="002E2311" w:rsidRPr="00CB3061" w:rsidTr="00D27765">
        <w:trPr>
          <w:trHeight w:val="425"/>
        </w:trPr>
        <w:tc>
          <w:tcPr>
            <w:tcW w:w="2268" w:type="dxa"/>
          </w:tcPr>
          <w:p w:rsidR="002E2311" w:rsidRPr="00D27765" w:rsidRDefault="002E2311" w:rsidP="00A67304">
            <w:pPr>
              <w:tabs>
                <w:tab w:val="left" w:pos="4500"/>
                <w:tab w:val="left" w:pos="5040"/>
              </w:tabs>
              <w:spacing w:after="140"/>
              <w:ind w:leftChars="-20" w:left="-48"/>
              <w:rPr>
                <w:rFonts w:cs="Arial"/>
                <w:sz w:val="20"/>
                <w:szCs w:val="20"/>
                <w:lang w:eastAsia="zh-CN"/>
              </w:rPr>
            </w:pPr>
          </w:p>
        </w:tc>
        <w:tc>
          <w:tcPr>
            <w:tcW w:w="2552" w:type="dxa"/>
            <w:vAlign w:val="center"/>
          </w:tcPr>
          <w:p w:rsidR="002E2311" w:rsidRPr="008343A0" w:rsidRDefault="002E2311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cs="Arial"/>
                <w:b/>
                <w:sz w:val="20"/>
                <w:szCs w:val="20"/>
                <w:lang w:eastAsia="zh-CN"/>
              </w:rPr>
            </w:pPr>
          </w:p>
        </w:tc>
        <w:tc>
          <w:tcPr>
            <w:tcW w:w="2409" w:type="dxa"/>
          </w:tcPr>
          <w:p w:rsidR="002E2311" w:rsidRPr="006110E7" w:rsidRDefault="002E2311" w:rsidP="00A67304">
            <w:pPr>
              <w:tabs>
                <w:tab w:val="left" w:pos="4500"/>
                <w:tab w:val="left" w:pos="5040"/>
              </w:tabs>
              <w:spacing w:after="140"/>
              <w:ind w:leftChars="-20" w:left="-48"/>
              <w:rPr>
                <w:rFonts w:cs="Arial"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</w:tcPr>
          <w:p w:rsidR="002E2311" w:rsidRPr="008343A0" w:rsidRDefault="002E2311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cs="Arial"/>
                <w:b/>
                <w:sz w:val="20"/>
                <w:szCs w:val="20"/>
                <w:lang w:eastAsia="zh-CN"/>
              </w:rPr>
            </w:pPr>
          </w:p>
        </w:tc>
      </w:tr>
    </w:tbl>
    <w:p w:rsidR="00D812A6" w:rsidRDefault="00D812A6" w:rsidP="00D812A6">
      <w:pPr>
        <w:tabs>
          <w:tab w:val="left" w:pos="4500"/>
          <w:tab w:val="left" w:pos="5040"/>
        </w:tabs>
        <w:spacing w:line="276" w:lineRule="auto"/>
        <w:ind w:rightChars="57" w:right="137" w:firstLineChars="50" w:firstLine="100"/>
        <w:rPr>
          <w:rFonts w:cs="Arial"/>
          <w:sz w:val="20"/>
          <w:szCs w:val="18"/>
          <w:lang w:eastAsia="zh-CN"/>
        </w:rPr>
      </w:pPr>
    </w:p>
    <w:p w:rsidR="00D812A6" w:rsidRDefault="00D812A6" w:rsidP="00D812A6">
      <w:pPr>
        <w:tabs>
          <w:tab w:val="left" w:pos="4500"/>
          <w:tab w:val="left" w:pos="5040"/>
        </w:tabs>
        <w:spacing w:line="276" w:lineRule="auto"/>
        <w:ind w:rightChars="57" w:right="137" w:firstLineChars="50" w:firstLine="100"/>
        <w:rPr>
          <w:rFonts w:cs="Arial"/>
          <w:sz w:val="20"/>
          <w:szCs w:val="18"/>
          <w:lang w:eastAsia="zh-CN"/>
        </w:rPr>
      </w:pPr>
    </w:p>
    <w:p w:rsidR="002E2311" w:rsidRDefault="002E2311" w:rsidP="002E2311">
      <w:pPr>
        <w:tabs>
          <w:tab w:val="left" w:pos="4500"/>
          <w:tab w:val="left" w:pos="5040"/>
        </w:tabs>
        <w:spacing w:line="276" w:lineRule="auto"/>
        <w:ind w:rightChars="57" w:right="137" w:firstLineChars="50" w:firstLine="100"/>
        <w:rPr>
          <w:rFonts w:ascii="微软雅黑" w:eastAsia="微软雅黑" w:hAnsi="微软雅黑" w:cs="Arial"/>
          <w:sz w:val="20"/>
          <w:szCs w:val="18"/>
          <w:lang w:eastAsia="zh-CN"/>
        </w:rPr>
      </w:pPr>
    </w:p>
    <w:p w:rsidR="002E2311" w:rsidRDefault="002E2311" w:rsidP="002E2311">
      <w:pPr>
        <w:tabs>
          <w:tab w:val="left" w:pos="4500"/>
          <w:tab w:val="left" w:pos="5040"/>
        </w:tabs>
        <w:spacing w:line="276" w:lineRule="auto"/>
        <w:ind w:rightChars="57" w:right="137" w:firstLineChars="50" w:firstLine="90"/>
        <w:rPr>
          <w:rFonts w:ascii="微软雅黑" w:eastAsia="微软雅黑" w:hAnsi="微软雅黑" w:cs="Arial"/>
          <w:b/>
          <w:sz w:val="18"/>
          <w:szCs w:val="18"/>
          <w:lang w:eastAsia="zh-CN"/>
        </w:rPr>
      </w:pPr>
      <w:r>
        <w:rPr>
          <w:rFonts w:ascii="微软雅黑" w:eastAsia="微软雅黑" w:hAnsi="微软雅黑" w:cs="Arial"/>
          <w:b/>
          <w:sz w:val="18"/>
          <w:szCs w:val="18"/>
          <w:lang w:eastAsia="zh-CN"/>
        </w:rPr>
        <w:t>Details</w:t>
      </w:r>
      <w:r w:rsidRPr="00831592">
        <w:rPr>
          <w:rFonts w:ascii="微软雅黑" w:eastAsia="微软雅黑" w:hAnsi="微软雅黑" w:cs="Arial" w:hint="eastAsia"/>
          <w:b/>
          <w:sz w:val="18"/>
          <w:szCs w:val="18"/>
          <w:lang w:eastAsia="zh-CN"/>
        </w:rPr>
        <w:t>:</w:t>
      </w:r>
      <w:r w:rsidRPr="00951391">
        <w:rPr>
          <w:rFonts w:ascii="微软雅黑" w:eastAsia="微软雅黑" w:hAnsi="微软雅黑" w:cs="Arial"/>
          <w:b/>
          <w:sz w:val="18"/>
          <w:szCs w:val="18"/>
          <w:lang w:eastAsia="zh-CN"/>
        </w:rPr>
        <w:t xml:space="preserve"> </w:t>
      </w:r>
    </w:p>
    <w:tbl>
      <w:tblPr>
        <w:tblW w:w="949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552"/>
        <w:gridCol w:w="2409"/>
        <w:gridCol w:w="2268"/>
      </w:tblGrid>
      <w:tr w:rsidR="002E2311" w:rsidRPr="00CB3061" w:rsidTr="00CE373D">
        <w:trPr>
          <w:trHeight w:val="425"/>
        </w:trPr>
        <w:tc>
          <w:tcPr>
            <w:tcW w:w="2268" w:type="dxa"/>
          </w:tcPr>
          <w:p w:rsidR="002E2311" w:rsidRPr="008343A0" w:rsidRDefault="002E2311" w:rsidP="00CE373D">
            <w:pPr>
              <w:tabs>
                <w:tab w:val="left" w:pos="4500"/>
                <w:tab w:val="left" w:pos="5040"/>
              </w:tabs>
              <w:spacing w:after="140"/>
              <w:ind w:leftChars="-20" w:left="-48"/>
              <w:rPr>
                <w:rFonts w:eastAsia="微软雅黑" w:hAnsi="微软雅黑" w:cs="Arial"/>
                <w:sz w:val="20"/>
                <w:szCs w:val="20"/>
                <w:lang w:eastAsia="zh-CN"/>
              </w:rPr>
            </w:pPr>
            <w:r w:rsidRPr="002E2311">
              <w:rPr>
                <w:rFonts w:eastAsia="微软雅黑" w:hAnsi="微软雅黑" w:cs="Arial"/>
                <w:sz w:val="20"/>
                <w:szCs w:val="20"/>
                <w:lang w:eastAsia="zh-CN"/>
              </w:rPr>
              <w:t>Gateway Type</w:t>
            </w:r>
          </w:p>
        </w:tc>
        <w:tc>
          <w:tcPr>
            <w:tcW w:w="2552" w:type="dxa"/>
            <w:vAlign w:val="center"/>
          </w:tcPr>
          <w:p w:rsidR="002E2311" w:rsidRPr="008343A0" w:rsidRDefault="002E2311" w:rsidP="00CE373D">
            <w:pPr>
              <w:tabs>
                <w:tab w:val="left" w:pos="4500"/>
                <w:tab w:val="left" w:pos="5040"/>
              </w:tabs>
              <w:spacing w:after="140"/>
              <w:rPr>
                <w:rFonts w:cs="Arial"/>
                <w:b/>
                <w:sz w:val="20"/>
                <w:szCs w:val="20"/>
                <w:lang w:eastAsia="zh-CN"/>
              </w:rPr>
            </w:pPr>
          </w:p>
        </w:tc>
        <w:tc>
          <w:tcPr>
            <w:tcW w:w="2409" w:type="dxa"/>
          </w:tcPr>
          <w:p w:rsidR="002E2311" w:rsidRPr="006110E7" w:rsidRDefault="002E2311" w:rsidP="00CE373D">
            <w:pPr>
              <w:tabs>
                <w:tab w:val="left" w:pos="4500"/>
                <w:tab w:val="left" w:pos="5040"/>
              </w:tabs>
              <w:spacing w:after="140"/>
              <w:ind w:leftChars="-20" w:left="-48"/>
              <w:rPr>
                <w:rFonts w:cs="Arial"/>
                <w:sz w:val="20"/>
                <w:szCs w:val="20"/>
                <w:lang w:eastAsia="zh-CN"/>
              </w:rPr>
            </w:pPr>
            <w:r w:rsidRPr="002E2311">
              <w:rPr>
                <w:rFonts w:cs="Arial"/>
                <w:sz w:val="20"/>
                <w:szCs w:val="20"/>
                <w:lang w:eastAsia="zh-CN"/>
              </w:rPr>
              <w:t>Serial Number</w:t>
            </w:r>
          </w:p>
        </w:tc>
        <w:tc>
          <w:tcPr>
            <w:tcW w:w="2268" w:type="dxa"/>
          </w:tcPr>
          <w:p w:rsidR="002E2311" w:rsidRPr="008343A0" w:rsidRDefault="002E2311" w:rsidP="00CE373D">
            <w:pPr>
              <w:tabs>
                <w:tab w:val="left" w:pos="4500"/>
                <w:tab w:val="left" w:pos="5040"/>
              </w:tabs>
              <w:spacing w:after="140"/>
              <w:rPr>
                <w:rFonts w:cs="Arial"/>
                <w:b/>
                <w:sz w:val="20"/>
                <w:szCs w:val="20"/>
                <w:lang w:eastAsia="zh-CN"/>
              </w:rPr>
            </w:pPr>
          </w:p>
        </w:tc>
      </w:tr>
      <w:tr w:rsidR="002E2311" w:rsidRPr="00CB3061" w:rsidTr="00CE373D">
        <w:trPr>
          <w:trHeight w:val="425"/>
        </w:trPr>
        <w:tc>
          <w:tcPr>
            <w:tcW w:w="2268" w:type="dxa"/>
          </w:tcPr>
          <w:p w:rsidR="002E2311" w:rsidRDefault="002E2311" w:rsidP="00CE373D">
            <w:pPr>
              <w:tabs>
                <w:tab w:val="left" w:pos="4500"/>
                <w:tab w:val="left" w:pos="5040"/>
              </w:tabs>
              <w:spacing w:after="140"/>
              <w:ind w:leftChars="-20" w:left="-48"/>
              <w:rPr>
                <w:rFonts w:cs="Arial"/>
                <w:sz w:val="20"/>
                <w:szCs w:val="20"/>
                <w:lang w:eastAsia="zh-CN"/>
              </w:rPr>
            </w:pPr>
            <w:r w:rsidRPr="002E2311">
              <w:rPr>
                <w:rFonts w:cs="Arial"/>
                <w:sz w:val="20"/>
                <w:szCs w:val="20"/>
                <w:lang w:eastAsia="zh-CN"/>
              </w:rPr>
              <w:t>TM SW Version</w:t>
            </w:r>
          </w:p>
        </w:tc>
        <w:tc>
          <w:tcPr>
            <w:tcW w:w="2552" w:type="dxa"/>
            <w:vAlign w:val="center"/>
          </w:tcPr>
          <w:p w:rsidR="002E2311" w:rsidRPr="008343A0" w:rsidRDefault="002E2311" w:rsidP="00CE373D">
            <w:pPr>
              <w:tabs>
                <w:tab w:val="left" w:pos="4500"/>
                <w:tab w:val="left" w:pos="5040"/>
              </w:tabs>
              <w:spacing w:after="140"/>
              <w:rPr>
                <w:rFonts w:cs="Arial"/>
                <w:b/>
                <w:sz w:val="20"/>
                <w:szCs w:val="20"/>
                <w:lang w:eastAsia="zh-CN"/>
              </w:rPr>
            </w:pPr>
          </w:p>
        </w:tc>
        <w:tc>
          <w:tcPr>
            <w:tcW w:w="2409" w:type="dxa"/>
          </w:tcPr>
          <w:p w:rsidR="002E2311" w:rsidRPr="006110E7" w:rsidRDefault="002E2311" w:rsidP="00CE373D">
            <w:pPr>
              <w:tabs>
                <w:tab w:val="left" w:pos="4500"/>
                <w:tab w:val="left" w:pos="5040"/>
              </w:tabs>
              <w:spacing w:after="140"/>
              <w:ind w:leftChars="-20" w:left="-48"/>
              <w:rPr>
                <w:rFonts w:cs="Arial"/>
                <w:sz w:val="20"/>
                <w:szCs w:val="20"/>
                <w:lang w:eastAsia="zh-CN"/>
              </w:rPr>
            </w:pPr>
            <w:r w:rsidRPr="002E2311">
              <w:rPr>
                <w:rFonts w:cs="Arial"/>
                <w:sz w:val="20"/>
                <w:szCs w:val="20"/>
                <w:lang w:eastAsia="zh-CN"/>
              </w:rPr>
              <w:t>TM State</w:t>
            </w:r>
          </w:p>
        </w:tc>
        <w:tc>
          <w:tcPr>
            <w:tcW w:w="2268" w:type="dxa"/>
          </w:tcPr>
          <w:p w:rsidR="002E2311" w:rsidRPr="008343A0" w:rsidRDefault="002E2311" w:rsidP="00CE373D">
            <w:pPr>
              <w:tabs>
                <w:tab w:val="left" w:pos="4500"/>
                <w:tab w:val="left" w:pos="5040"/>
              </w:tabs>
              <w:spacing w:after="140"/>
              <w:rPr>
                <w:rFonts w:cs="Arial"/>
                <w:b/>
                <w:sz w:val="20"/>
                <w:szCs w:val="20"/>
                <w:lang w:eastAsia="zh-CN"/>
              </w:rPr>
            </w:pPr>
          </w:p>
        </w:tc>
      </w:tr>
      <w:tr w:rsidR="002E2311" w:rsidRPr="00CB3061" w:rsidTr="00CE373D">
        <w:trPr>
          <w:trHeight w:val="425"/>
        </w:trPr>
        <w:tc>
          <w:tcPr>
            <w:tcW w:w="2268" w:type="dxa"/>
          </w:tcPr>
          <w:p w:rsidR="002E2311" w:rsidRPr="00D27765" w:rsidRDefault="002E2311" w:rsidP="00CE373D">
            <w:pPr>
              <w:tabs>
                <w:tab w:val="left" w:pos="4500"/>
                <w:tab w:val="left" w:pos="5040"/>
              </w:tabs>
              <w:spacing w:after="140"/>
              <w:ind w:leftChars="-20" w:left="-48"/>
              <w:rPr>
                <w:rFonts w:cs="Arial"/>
                <w:sz w:val="20"/>
                <w:szCs w:val="20"/>
                <w:lang w:eastAsia="zh-CN"/>
              </w:rPr>
            </w:pPr>
            <w:r w:rsidRPr="002E2311">
              <w:rPr>
                <w:rFonts w:cs="Arial"/>
                <w:sz w:val="20"/>
                <w:szCs w:val="20"/>
                <w:lang w:eastAsia="zh-CN"/>
              </w:rPr>
              <w:t>Environment</w:t>
            </w:r>
          </w:p>
        </w:tc>
        <w:tc>
          <w:tcPr>
            <w:tcW w:w="2552" w:type="dxa"/>
            <w:vAlign w:val="center"/>
          </w:tcPr>
          <w:p w:rsidR="002E2311" w:rsidRPr="008343A0" w:rsidRDefault="002E2311" w:rsidP="00CE373D">
            <w:pPr>
              <w:tabs>
                <w:tab w:val="left" w:pos="4500"/>
                <w:tab w:val="left" w:pos="5040"/>
              </w:tabs>
              <w:spacing w:after="140"/>
              <w:rPr>
                <w:rFonts w:cs="Arial"/>
                <w:b/>
                <w:sz w:val="20"/>
                <w:szCs w:val="20"/>
                <w:lang w:eastAsia="zh-CN"/>
              </w:rPr>
            </w:pPr>
          </w:p>
        </w:tc>
        <w:tc>
          <w:tcPr>
            <w:tcW w:w="2409" w:type="dxa"/>
          </w:tcPr>
          <w:p w:rsidR="002E2311" w:rsidRPr="006110E7" w:rsidRDefault="002E2311" w:rsidP="00CE373D">
            <w:pPr>
              <w:tabs>
                <w:tab w:val="left" w:pos="4500"/>
                <w:tab w:val="left" w:pos="5040"/>
              </w:tabs>
              <w:spacing w:after="140"/>
              <w:ind w:leftChars="-20" w:left="-48"/>
              <w:rPr>
                <w:rFonts w:cs="Arial"/>
                <w:sz w:val="20"/>
                <w:szCs w:val="20"/>
                <w:lang w:eastAsia="zh-CN"/>
              </w:rPr>
            </w:pPr>
            <w:r w:rsidRPr="002E2311">
              <w:rPr>
                <w:rFonts w:cs="Arial"/>
                <w:sz w:val="20"/>
                <w:szCs w:val="20"/>
                <w:lang w:eastAsia="zh-CN"/>
              </w:rPr>
              <w:t>Drive Type</w:t>
            </w:r>
          </w:p>
        </w:tc>
        <w:tc>
          <w:tcPr>
            <w:tcW w:w="2268" w:type="dxa"/>
          </w:tcPr>
          <w:p w:rsidR="002E2311" w:rsidRPr="008343A0" w:rsidRDefault="002E2311" w:rsidP="00CE373D">
            <w:pPr>
              <w:tabs>
                <w:tab w:val="left" w:pos="4500"/>
                <w:tab w:val="left" w:pos="5040"/>
              </w:tabs>
              <w:spacing w:after="140"/>
              <w:rPr>
                <w:rFonts w:cs="Arial"/>
                <w:b/>
                <w:sz w:val="20"/>
                <w:szCs w:val="20"/>
                <w:lang w:eastAsia="zh-CN"/>
              </w:rPr>
            </w:pPr>
          </w:p>
        </w:tc>
      </w:tr>
      <w:tr w:rsidR="002E2311" w:rsidRPr="00CB3061" w:rsidTr="00CE373D">
        <w:trPr>
          <w:trHeight w:val="425"/>
        </w:trPr>
        <w:tc>
          <w:tcPr>
            <w:tcW w:w="2268" w:type="dxa"/>
          </w:tcPr>
          <w:p w:rsidR="002E2311" w:rsidRPr="00D27765" w:rsidRDefault="008C7DBC" w:rsidP="00CE373D">
            <w:pPr>
              <w:tabs>
                <w:tab w:val="left" w:pos="4500"/>
                <w:tab w:val="left" w:pos="5040"/>
              </w:tabs>
              <w:spacing w:after="140"/>
              <w:ind w:leftChars="-20" w:left="-48"/>
              <w:rPr>
                <w:rFonts w:cs="Arial"/>
                <w:sz w:val="20"/>
                <w:szCs w:val="20"/>
                <w:lang w:eastAsia="zh-CN"/>
              </w:rPr>
            </w:pPr>
            <w:r w:rsidRPr="008C7DBC">
              <w:rPr>
                <w:rFonts w:cs="Arial"/>
                <w:sz w:val="20"/>
                <w:szCs w:val="20"/>
                <w:lang w:eastAsia="zh-CN"/>
              </w:rPr>
              <w:t>Door Type</w:t>
            </w:r>
            <w:bookmarkStart w:id="0" w:name="_GoBack"/>
            <w:bookmarkEnd w:id="0"/>
          </w:p>
        </w:tc>
        <w:tc>
          <w:tcPr>
            <w:tcW w:w="2552" w:type="dxa"/>
            <w:vAlign w:val="center"/>
          </w:tcPr>
          <w:p w:rsidR="002E2311" w:rsidRPr="008343A0" w:rsidRDefault="002E2311" w:rsidP="00CE373D">
            <w:pPr>
              <w:tabs>
                <w:tab w:val="left" w:pos="4500"/>
                <w:tab w:val="left" w:pos="5040"/>
              </w:tabs>
              <w:spacing w:after="140"/>
              <w:rPr>
                <w:rFonts w:cs="Arial"/>
                <w:b/>
                <w:sz w:val="20"/>
                <w:szCs w:val="20"/>
                <w:lang w:eastAsia="zh-CN"/>
              </w:rPr>
            </w:pPr>
          </w:p>
        </w:tc>
        <w:tc>
          <w:tcPr>
            <w:tcW w:w="2409" w:type="dxa"/>
          </w:tcPr>
          <w:p w:rsidR="002E2311" w:rsidRPr="006110E7" w:rsidRDefault="002E2311" w:rsidP="00CE373D">
            <w:pPr>
              <w:tabs>
                <w:tab w:val="left" w:pos="4500"/>
                <w:tab w:val="left" w:pos="5040"/>
              </w:tabs>
              <w:spacing w:after="140"/>
              <w:ind w:leftChars="-20" w:left="-48"/>
              <w:rPr>
                <w:rFonts w:cs="Arial"/>
                <w:sz w:val="20"/>
                <w:szCs w:val="20"/>
                <w:lang w:eastAsia="zh-CN"/>
              </w:rPr>
            </w:pPr>
            <w:r w:rsidRPr="002E2311">
              <w:rPr>
                <w:rFonts w:cs="Arial"/>
                <w:sz w:val="20"/>
                <w:szCs w:val="20"/>
                <w:lang w:eastAsia="zh-CN"/>
              </w:rPr>
              <w:t>Machine Type</w:t>
            </w:r>
          </w:p>
        </w:tc>
        <w:tc>
          <w:tcPr>
            <w:tcW w:w="2268" w:type="dxa"/>
          </w:tcPr>
          <w:p w:rsidR="002E2311" w:rsidRPr="008343A0" w:rsidRDefault="002E2311" w:rsidP="00CE373D">
            <w:pPr>
              <w:tabs>
                <w:tab w:val="left" w:pos="4500"/>
                <w:tab w:val="left" w:pos="5040"/>
              </w:tabs>
              <w:spacing w:after="140"/>
              <w:rPr>
                <w:rFonts w:cs="Arial"/>
                <w:b/>
                <w:sz w:val="20"/>
                <w:szCs w:val="20"/>
                <w:lang w:eastAsia="zh-CN"/>
              </w:rPr>
            </w:pPr>
          </w:p>
        </w:tc>
      </w:tr>
      <w:tr w:rsidR="00C74134" w:rsidRPr="00CB3061" w:rsidTr="00CE373D">
        <w:trPr>
          <w:trHeight w:val="425"/>
        </w:trPr>
        <w:tc>
          <w:tcPr>
            <w:tcW w:w="2268" w:type="dxa"/>
          </w:tcPr>
          <w:p w:rsidR="00C74134" w:rsidRPr="002E2311" w:rsidRDefault="00C74134" w:rsidP="00CE373D">
            <w:pPr>
              <w:tabs>
                <w:tab w:val="left" w:pos="4500"/>
                <w:tab w:val="left" w:pos="5040"/>
              </w:tabs>
              <w:spacing w:after="140"/>
              <w:ind w:leftChars="-20" w:left="-48"/>
              <w:rPr>
                <w:rFonts w:cs="Arial"/>
                <w:sz w:val="20"/>
                <w:szCs w:val="20"/>
                <w:lang w:eastAsia="zh-CN"/>
              </w:rPr>
            </w:pPr>
            <w:proofErr w:type="spellStart"/>
            <w:r w:rsidRPr="00C74134">
              <w:rPr>
                <w:rFonts w:cs="Arial"/>
                <w:sz w:val="20"/>
                <w:szCs w:val="20"/>
                <w:lang w:eastAsia="zh-CN"/>
              </w:rPr>
              <w:t>Workcenter</w:t>
            </w:r>
            <w:proofErr w:type="spellEnd"/>
          </w:p>
        </w:tc>
        <w:tc>
          <w:tcPr>
            <w:tcW w:w="2552" w:type="dxa"/>
            <w:vAlign w:val="center"/>
          </w:tcPr>
          <w:p w:rsidR="00C74134" w:rsidRPr="008343A0" w:rsidRDefault="00C74134" w:rsidP="00CE373D">
            <w:pPr>
              <w:tabs>
                <w:tab w:val="left" w:pos="4500"/>
                <w:tab w:val="left" w:pos="5040"/>
              </w:tabs>
              <w:spacing w:after="140"/>
              <w:rPr>
                <w:rFonts w:cs="Arial"/>
                <w:b/>
                <w:sz w:val="20"/>
                <w:szCs w:val="20"/>
                <w:lang w:eastAsia="zh-CN"/>
              </w:rPr>
            </w:pPr>
          </w:p>
        </w:tc>
        <w:tc>
          <w:tcPr>
            <w:tcW w:w="2409" w:type="dxa"/>
          </w:tcPr>
          <w:p w:rsidR="00C74134" w:rsidRPr="002E2311" w:rsidRDefault="00C74134" w:rsidP="00CE373D">
            <w:pPr>
              <w:tabs>
                <w:tab w:val="left" w:pos="4500"/>
                <w:tab w:val="left" w:pos="5040"/>
              </w:tabs>
              <w:spacing w:after="140"/>
              <w:ind w:leftChars="-20" w:left="-48"/>
              <w:rPr>
                <w:rFonts w:cs="Arial"/>
                <w:sz w:val="20"/>
                <w:szCs w:val="20"/>
                <w:lang w:eastAsia="zh-CN"/>
              </w:rPr>
            </w:pPr>
            <w:r w:rsidRPr="00C74134">
              <w:rPr>
                <w:rFonts w:cs="Arial"/>
                <w:sz w:val="20"/>
                <w:szCs w:val="20"/>
                <w:lang w:eastAsia="zh-CN"/>
              </w:rPr>
              <w:t>Branch</w:t>
            </w:r>
          </w:p>
        </w:tc>
        <w:tc>
          <w:tcPr>
            <w:tcW w:w="2268" w:type="dxa"/>
          </w:tcPr>
          <w:p w:rsidR="00C74134" w:rsidRPr="008343A0" w:rsidRDefault="00C74134" w:rsidP="00CE373D">
            <w:pPr>
              <w:tabs>
                <w:tab w:val="left" w:pos="4500"/>
                <w:tab w:val="left" w:pos="5040"/>
              </w:tabs>
              <w:spacing w:after="140"/>
              <w:rPr>
                <w:rFonts w:cs="Arial"/>
                <w:b/>
                <w:sz w:val="20"/>
                <w:szCs w:val="20"/>
                <w:lang w:eastAsia="zh-CN"/>
              </w:rPr>
            </w:pPr>
          </w:p>
        </w:tc>
      </w:tr>
      <w:tr w:rsidR="00C74134" w:rsidRPr="00CB3061" w:rsidTr="00CE373D">
        <w:trPr>
          <w:trHeight w:val="425"/>
        </w:trPr>
        <w:tc>
          <w:tcPr>
            <w:tcW w:w="2268" w:type="dxa"/>
          </w:tcPr>
          <w:p w:rsidR="00C74134" w:rsidRPr="00C74134" w:rsidRDefault="00C74134" w:rsidP="00CE373D">
            <w:pPr>
              <w:tabs>
                <w:tab w:val="left" w:pos="4500"/>
                <w:tab w:val="left" w:pos="5040"/>
              </w:tabs>
              <w:spacing w:after="140"/>
              <w:ind w:leftChars="-20" w:left="-48"/>
              <w:rPr>
                <w:rFonts w:cs="Arial"/>
                <w:sz w:val="20"/>
                <w:szCs w:val="20"/>
                <w:lang w:eastAsia="zh-CN"/>
              </w:rPr>
            </w:pPr>
            <w:r w:rsidRPr="00C74134">
              <w:rPr>
                <w:rFonts w:cs="Arial"/>
                <w:sz w:val="20"/>
                <w:szCs w:val="20"/>
                <w:lang w:eastAsia="zh-CN"/>
              </w:rPr>
              <w:t>Commission #</w:t>
            </w:r>
          </w:p>
        </w:tc>
        <w:tc>
          <w:tcPr>
            <w:tcW w:w="2552" w:type="dxa"/>
            <w:vAlign w:val="center"/>
          </w:tcPr>
          <w:p w:rsidR="00C74134" w:rsidRPr="008343A0" w:rsidRDefault="00C74134" w:rsidP="00CE373D">
            <w:pPr>
              <w:tabs>
                <w:tab w:val="left" w:pos="4500"/>
                <w:tab w:val="left" w:pos="5040"/>
              </w:tabs>
              <w:spacing w:after="140"/>
              <w:rPr>
                <w:rFonts w:cs="Arial"/>
                <w:b/>
                <w:sz w:val="20"/>
                <w:szCs w:val="20"/>
                <w:lang w:eastAsia="zh-CN"/>
              </w:rPr>
            </w:pPr>
          </w:p>
        </w:tc>
        <w:tc>
          <w:tcPr>
            <w:tcW w:w="2409" w:type="dxa"/>
          </w:tcPr>
          <w:p w:rsidR="00C74134" w:rsidRPr="00C74134" w:rsidRDefault="00F041B4" w:rsidP="00CE373D">
            <w:pPr>
              <w:tabs>
                <w:tab w:val="left" w:pos="4500"/>
                <w:tab w:val="left" w:pos="5040"/>
              </w:tabs>
              <w:spacing w:after="140"/>
              <w:ind w:leftChars="-20" w:left="-48"/>
              <w:rPr>
                <w:rFonts w:cs="Arial"/>
                <w:sz w:val="20"/>
                <w:szCs w:val="20"/>
                <w:lang w:eastAsia="zh-CN"/>
              </w:rPr>
            </w:pPr>
            <w:r w:rsidRPr="00F041B4">
              <w:rPr>
                <w:rFonts w:cs="Arial"/>
                <w:sz w:val="20"/>
                <w:szCs w:val="20"/>
                <w:lang w:eastAsia="zh-CN"/>
              </w:rPr>
              <w:t>Equipment Title</w:t>
            </w:r>
          </w:p>
        </w:tc>
        <w:tc>
          <w:tcPr>
            <w:tcW w:w="2268" w:type="dxa"/>
          </w:tcPr>
          <w:p w:rsidR="00C74134" w:rsidRPr="008343A0" w:rsidRDefault="00C74134" w:rsidP="00CE373D">
            <w:pPr>
              <w:tabs>
                <w:tab w:val="left" w:pos="4500"/>
                <w:tab w:val="left" w:pos="5040"/>
              </w:tabs>
              <w:spacing w:after="140"/>
              <w:rPr>
                <w:rFonts w:cs="Arial"/>
                <w:b/>
                <w:sz w:val="20"/>
                <w:szCs w:val="20"/>
                <w:lang w:eastAsia="zh-CN"/>
              </w:rPr>
            </w:pPr>
          </w:p>
        </w:tc>
      </w:tr>
    </w:tbl>
    <w:p w:rsidR="00D812A6" w:rsidRDefault="00D812A6" w:rsidP="00D812A6">
      <w:pPr>
        <w:tabs>
          <w:tab w:val="left" w:pos="4500"/>
          <w:tab w:val="left" w:pos="5040"/>
        </w:tabs>
        <w:spacing w:line="276" w:lineRule="auto"/>
        <w:ind w:rightChars="57" w:right="137" w:firstLineChars="50" w:firstLine="100"/>
        <w:rPr>
          <w:rFonts w:ascii="微软雅黑" w:eastAsia="微软雅黑" w:hAnsi="微软雅黑" w:cs="Arial"/>
          <w:b/>
          <w:sz w:val="20"/>
          <w:szCs w:val="20"/>
          <w:highlight w:val="lightGray"/>
          <w:lang w:eastAsia="zh-CN"/>
        </w:rPr>
      </w:pPr>
    </w:p>
    <w:p w:rsidR="00D812A6" w:rsidRDefault="00D812A6" w:rsidP="00D812A6">
      <w:pPr>
        <w:tabs>
          <w:tab w:val="left" w:pos="4500"/>
          <w:tab w:val="left" w:pos="5040"/>
        </w:tabs>
        <w:spacing w:line="276" w:lineRule="auto"/>
        <w:ind w:rightChars="57" w:right="137" w:firstLineChars="50" w:firstLine="100"/>
        <w:rPr>
          <w:rFonts w:ascii="微软雅黑" w:eastAsia="微软雅黑" w:hAnsi="微软雅黑" w:cs="Arial"/>
          <w:b/>
          <w:sz w:val="20"/>
          <w:szCs w:val="20"/>
          <w:highlight w:val="lightGray"/>
          <w:lang w:eastAsia="zh-CN"/>
        </w:rPr>
      </w:pPr>
    </w:p>
    <w:p w:rsidR="00D812A6" w:rsidRPr="00473503" w:rsidRDefault="00D812A6" w:rsidP="00D812A6">
      <w:pPr>
        <w:tabs>
          <w:tab w:val="left" w:pos="4500"/>
          <w:tab w:val="left" w:pos="5040"/>
        </w:tabs>
        <w:spacing w:before="240" w:after="140"/>
        <w:rPr>
          <w:rFonts w:eastAsia="微软雅黑" w:cs="Arial"/>
          <w:sz w:val="18"/>
          <w:szCs w:val="18"/>
          <w:lang w:eastAsia="zh-CN"/>
        </w:rPr>
      </w:pPr>
    </w:p>
    <w:sectPr w:rsidR="00D812A6" w:rsidRPr="00473503" w:rsidSect="005D65BE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567" w:right="851" w:bottom="454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1889" w:rsidRDefault="00531889">
      <w:r>
        <w:separator/>
      </w:r>
    </w:p>
  </w:endnote>
  <w:endnote w:type="continuationSeparator" w:id="0">
    <w:p w:rsidR="00531889" w:rsidRDefault="00531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1E67" w:rsidRPr="00A515E2" w:rsidRDefault="00291E67" w:rsidP="00D21F4B">
    <w:pPr>
      <w:spacing w:before="600" w:after="60"/>
      <w:rPr>
        <w:rFonts w:cs="Arial"/>
        <w:color w:val="DC0000"/>
        <w:sz w:val="32"/>
        <w:szCs w:val="32"/>
      </w:rPr>
    </w:pPr>
    <w:r w:rsidRPr="00A515E2">
      <w:rPr>
        <w:rFonts w:cs="Arial"/>
        <w:color w:val="DC0000"/>
        <w:sz w:val="32"/>
        <w:szCs w:val="32"/>
      </w:rPr>
      <w:t>From Good to Great.</w:t>
    </w:r>
  </w:p>
  <w:p w:rsidR="00291E67" w:rsidRPr="00A515E2" w:rsidRDefault="00D812A6" w:rsidP="00D21F4B">
    <w:pPr>
      <w:spacing w:before="60" w:after="60"/>
      <w:rPr>
        <w:rFonts w:cs="Arial"/>
        <w:color w:val="666666"/>
        <w:sz w:val="32"/>
        <w:szCs w:val="32"/>
      </w:rPr>
    </w:pPr>
    <w:r>
      <w:rPr>
        <w:rFonts w:cs="Arial"/>
        <w:color w:val="666666"/>
        <w:sz w:val="32"/>
        <w:szCs w:val="32"/>
      </w:rPr>
      <w:t>Thank you for your valuable feedback</w:t>
    </w:r>
    <w:r w:rsidR="00291E67" w:rsidRPr="00A515E2">
      <w:rPr>
        <w:rFonts w:cs="Arial"/>
        <w:color w:val="666666"/>
        <w:sz w:val="32"/>
        <w:szCs w:val="32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4DE" w:rsidRPr="00BD24DE" w:rsidRDefault="00291E67">
    <w:pPr>
      <w:pStyle w:val="Footer"/>
      <w:rPr>
        <w:b/>
        <w:sz w:val="16"/>
        <w:szCs w:val="16"/>
        <w:lang w:val="en-US"/>
      </w:rPr>
    </w:pPr>
    <w:r w:rsidRPr="00BD24DE">
      <w:rPr>
        <w:b/>
        <w:sz w:val="16"/>
        <w:szCs w:val="16"/>
        <w:lang w:val="en-US"/>
      </w:rPr>
      <w:t>©</w:t>
    </w:r>
    <w:r w:rsidR="00D812A6" w:rsidRPr="00BD24DE">
      <w:rPr>
        <w:b/>
        <w:sz w:val="16"/>
        <w:szCs w:val="16"/>
        <w:lang w:val="en-US"/>
      </w:rPr>
      <w:t xml:space="preserve"> Schindler </w:t>
    </w:r>
    <w:r w:rsidR="00BD24DE" w:rsidRPr="00BD24DE">
      <w:rPr>
        <w:b/>
        <w:sz w:val="16"/>
        <w:szCs w:val="16"/>
        <w:lang w:val="en-US"/>
      </w:rPr>
      <w:t>RD-AP19–019</w:t>
    </w:r>
    <w:r w:rsidR="003F6B75">
      <w:rPr>
        <w:rFonts w:hint="eastAsia"/>
        <w:b/>
        <w:sz w:val="16"/>
        <w:szCs w:val="16"/>
        <w:lang w:val="en-US" w:eastAsia="zh-CN"/>
      </w:rPr>
      <w:t>_</w:t>
    </w:r>
    <w:r w:rsidR="00BD24DE" w:rsidRPr="00BD24DE">
      <w:rPr>
        <w:b/>
        <w:sz w:val="16"/>
        <w:szCs w:val="16"/>
        <w:lang w:val="en-US"/>
      </w:rPr>
      <w:t>Ae</w:t>
    </w:r>
    <w:r w:rsidR="00BD24DE" w:rsidRPr="00BD24DE">
      <w:rPr>
        <w:rFonts w:hint="eastAsia"/>
        <w:b/>
        <w:sz w:val="16"/>
        <w:szCs w:val="16"/>
        <w:lang w:val="en-US" w:eastAsia="zh-CN"/>
      </w:rPr>
      <w:t>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1889" w:rsidRDefault="00531889">
      <w:r>
        <w:separator/>
      </w:r>
    </w:p>
  </w:footnote>
  <w:footnote w:type="continuationSeparator" w:id="0">
    <w:p w:rsidR="00531889" w:rsidRDefault="005318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177" w:type="dxa"/>
      <w:tblInd w:w="12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208"/>
      <w:gridCol w:w="3969"/>
    </w:tblGrid>
    <w:tr w:rsidR="00D812A6" w:rsidRPr="00542A69" w:rsidTr="00A67304">
      <w:tc>
        <w:tcPr>
          <w:tcW w:w="820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D812A6" w:rsidRPr="0058582D" w:rsidRDefault="00D812A6" w:rsidP="00D812A6">
          <w:pPr>
            <w:pStyle w:val="Header"/>
            <w:tabs>
              <w:tab w:val="clear" w:pos="8306"/>
              <w:tab w:val="right" w:pos="10080"/>
            </w:tabs>
            <w:ind w:rightChars="-458" w:right="-1099"/>
            <w:rPr>
              <w:rFonts w:cs="Arial"/>
              <w:color w:val="DC0000"/>
              <w:sz w:val="40"/>
              <w:szCs w:val="40"/>
            </w:rPr>
          </w:pPr>
          <w:r>
            <w:rPr>
              <w:rFonts w:cs="Arial" w:hint="eastAsia"/>
              <w:color w:val="DC0000"/>
              <w:sz w:val="40"/>
              <w:szCs w:val="40"/>
              <w:lang w:eastAsia="zh-CN"/>
            </w:rPr>
            <w:t>Field</w:t>
          </w:r>
          <w:r>
            <w:rPr>
              <w:rFonts w:cs="Arial"/>
              <w:color w:val="DC0000"/>
              <w:sz w:val="40"/>
              <w:szCs w:val="40"/>
              <w:lang w:eastAsia="zh-CN"/>
            </w:rPr>
            <w:t xml:space="preserve"> P</w:t>
          </w:r>
          <w:r>
            <w:rPr>
              <w:rFonts w:cs="Arial" w:hint="eastAsia"/>
              <w:color w:val="DC0000"/>
              <w:sz w:val="40"/>
              <w:szCs w:val="40"/>
              <w:lang w:eastAsia="zh-CN"/>
            </w:rPr>
            <w:t>roblem</w:t>
          </w:r>
          <w:r>
            <w:rPr>
              <w:rFonts w:cs="Arial"/>
              <w:color w:val="DC0000"/>
              <w:sz w:val="40"/>
              <w:szCs w:val="40"/>
              <w:lang w:eastAsia="zh-CN"/>
            </w:rPr>
            <w:t xml:space="preserve"> Feedback </w:t>
          </w:r>
          <w:r>
            <w:rPr>
              <w:rFonts w:cs="Arial" w:hint="eastAsia"/>
              <w:color w:val="DC0000"/>
              <w:sz w:val="40"/>
              <w:szCs w:val="40"/>
              <w:lang w:eastAsia="zh-CN"/>
            </w:rPr>
            <w:t>/</w:t>
          </w:r>
          <w:r>
            <w:rPr>
              <w:rFonts w:cs="Arial"/>
              <w:color w:val="DC0000"/>
              <w:sz w:val="40"/>
              <w:szCs w:val="40"/>
              <w:lang w:eastAsia="zh-CN"/>
            </w:rPr>
            <w:t xml:space="preserve"> </w:t>
          </w:r>
          <w:r>
            <w:rPr>
              <w:rFonts w:cs="Arial" w:hint="eastAsia"/>
              <w:color w:val="DC0000"/>
              <w:sz w:val="40"/>
              <w:szCs w:val="40"/>
              <w:lang w:eastAsia="zh-CN"/>
            </w:rPr>
            <w:t>现场问题反馈表</w:t>
          </w:r>
        </w:p>
        <w:p w:rsidR="00D812A6" w:rsidRPr="0058582D" w:rsidRDefault="00D812A6" w:rsidP="00D812A6">
          <w:pPr>
            <w:pStyle w:val="Header"/>
            <w:tabs>
              <w:tab w:val="clear" w:pos="8306"/>
              <w:tab w:val="right" w:pos="10080"/>
            </w:tabs>
            <w:ind w:rightChars="-458" w:right="-1099"/>
            <w:rPr>
              <w:rFonts w:cs="Arial"/>
              <w:color w:val="DC0000"/>
              <w:sz w:val="36"/>
              <w:szCs w:val="36"/>
              <w:lang w:eastAsia="zh-CN"/>
            </w:rPr>
          </w:pP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:rsidR="00D812A6" w:rsidRPr="00542A69" w:rsidRDefault="00D812A6" w:rsidP="00D812A6">
          <w:pPr>
            <w:pStyle w:val="Header"/>
            <w:tabs>
              <w:tab w:val="clear" w:pos="8306"/>
              <w:tab w:val="right" w:pos="10080"/>
            </w:tabs>
            <w:ind w:leftChars="-45" w:left="600" w:rightChars="-2148" w:right="-5155" w:hangingChars="295" w:hanging="708"/>
            <w:rPr>
              <w:rFonts w:cs="Arial"/>
              <w:color w:val="DC0000"/>
              <w:sz w:val="52"/>
              <w:szCs w:val="52"/>
            </w:rPr>
          </w:pPr>
          <w:r>
            <w:rPr>
              <w:noProof/>
              <w:lang w:val="en-US" w:eastAsia="zh-CN"/>
            </w:rPr>
            <w:drawing>
              <wp:inline distT="0" distB="0" distL="0" distR="0" wp14:anchorId="22B074A0" wp14:editId="6676D558">
                <wp:extent cx="922020" cy="792480"/>
                <wp:effectExtent l="0" t="0" r="0" b="0"/>
                <wp:docPr id="14" name="Picture 14" descr="shh_rgb300_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hh_rgb300_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020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812A6" w:rsidRDefault="00D812A6" w:rsidP="00D812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177" w:type="dxa"/>
      <w:tblInd w:w="12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208"/>
      <w:gridCol w:w="3969"/>
    </w:tblGrid>
    <w:tr w:rsidR="00291E67" w:rsidRPr="00542A69" w:rsidTr="005D65BE">
      <w:tc>
        <w:tcPr>
          <w:tcW w:w="820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291E67" w:rsidRDefault="00D812A6" w:rsidP="005D65BE">
          <w:pPr>
            <w:pStyle w:val="Header"/>
            <w:tabs>
              <w:tab w:val="clear" w:pos="8306"/>
              <w:tab w:val="right" w:pos="10080"/>
            </w:tabs>
            <w:ind w:rightChars="-458" w:right="-1099"/>
            <w:rPr>
              <w:rFonts w:cs="Arial"/>
              <w:color w:val="DC0000"/>
              <w:sz w:val="40"/>
              <w:szCs w:val="40"/>
            </w:rPr>
          </w:pPr>
          <w:r>
            <w:rPr>
              <w:rFonts w:cs="Arial" w:hint="eastAsia"/>
              <w:color w:val="DC0000"/>
              <w:sz w:val="40"/>
              <w:szCs w:val="40"/>
              <w:lang w:eastAsia="zh-CN"/>
            </w:rPr>
            <w:t>Field</w:t>
          </w:r>
          <w:r>
            <w:rPr>
              <w:rFonts w:cs="Arial"/>
              <w:color w:val="DC0000"/>
              <w:sz w:val="40"/>
              <w:szCs w:val="40"/>
              <w:lang w:eastAsia="zh-CN"/>
            </w:rPr>
            <w:t xml:space="preserve"> P</w:t>
          </w:r>
          <w:r>
            <w:rPr>
              <w:rFonts w:cs="Arial" w:hint="eastAsia"/>
              <w:color w:val="DC0000"/>
              <w:sz w:val="40"/>
              <w:szCs w:val="40"/>
              <w:lang w:eastAsia="zh-CN"/>
            </w:rPr>
            <w:t>roblem</w:t>
          </w:r>
          <w:r>
            <w:rPr>
              <w:rFonts w:cs="Arial"/>
              <w:color w:val="DC0000"/>
              <w:sz w:val="40"/>
              <w:szCs w:val="40"/>
              <w:lang w:eastAsia="zh-CN"/>
            </w:rPr>
            <w:t xml:space="preserve"> Feedback </w:t>
          </w:r>
          <w:r>
            <w:rPr>
              <w:rFonts w:cs="Arial" w:hint="eastAsia"/>
              <w:color w:val="DC0000"/>
              <w:sz w:val="40"/>
              <w:szCs w:val="40"/>
              <w:lang w:eastAsia="zh-CN"/>
            </w:rPr>
            <w:t>/</w:t>
          </w:r>
          <w:r>
            <w:rPr>
              <w:rFonts w:cs="Arial"/>
              <w:color w:val="DC0000"/>
              <w:sz w:val="40"/>
              <w:szCs w:val="40"/>
              <w:lang w:eastAsia="zh-CN"/>
            </w:rPr>
            <w:t xml:space="preserve"> </w:t>
          </w:r>
          <w:r>
            <w:rPr>
              <w:rFonts w:cs="Arial" w:hint="eastAsia"/>
              <w:color w:val="DC0000"/>
              <w:sz w:val="40"/>
              <w:szCs w:val="40"/>
              <w:lang w:eastAsia="zh-CN"/>
            </w:rPr>
            <w:t>现场问题反馈表</w:t>
          </w:r>
        </w:p>
        <w:p w:rsidR="0019358A" w:rsidRPr="0019358A" w:rsidRDefault="0019358A" w:rsidP="005D65BE">
          <w:pPr>
            <w:pStyle w:val="Header"/>
            <w:tabs>
              <w:tab w:val="clear" w:pos="8306"/>
              <w:tab w:val="right" w:pos="10080"/>
            </w:tabs>
            <w:ind w:rightChars="-458" w:right="-1099"/>
            <w:rPr>
              <w:rFonts w:cs="Arial"/>
              <w:color w:val="DC0000"/>
              <w:sz w:val="40"/>
              <w:szCs w:val="40"/>
            </w:rPr>
          </w:pP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:rsidR="00291E67" w:rsidRPr="00542A69" w:rsidRDefault="00F52B23" w:rsidP="005D65BE">
          <w:pPr>
            <w:pStyle w:val="Header"/>
            <w:tabs>
              <w:tab w:val="clear" w:pos="8306"/>
              <w:tab w:val="right" w:pos="10080"/>
            </w:tabs>
            <w:ind w:leftChars="-45" w:left="600" w:rightChars="-2148" w:right="-5155" w:hangingChars="295" w:hanging="708"/>
            <w:rPr>
              <w:rFonts w:cs="Arial"/>
              <w:color w:val="DC0000"/>
              <w:sz w:val="52"/>
              <w:szCs w:val="52"/>
            </w:rPr>
          </w:pPr>
          <w:r>
            <w:rPr>
              <w:noProof/>
              <w:lang w:val="en-US" w:eastAsia="zh-CN"/>
            </w:rPr>
            <w:drawing>
              <wp:inline distT="0" distB="0" distL="0" distR="0">
                <wp:extent cx="922020" cy="792480"/>
                <wp:effectExtent l="0" t="0" r="0" b="0"/>
                <wp:docPr id="1" name="Picture 1" descr="shh_rgb300_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hh_rgb300_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020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91E67" w:rsidRPr="003A3E40" w:rsidRDefault="00291E67" w:rsidP="00012F24">
    <w:pPr>
      <w:pStyle w:val="Header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982"/>
    <w:multiLevelType w:val="hybridMultilevel"/>
    <w:tmpl w:val="562AEB46"/>
    <w:lvl w:ilvl="0" w:tplc="C2EC7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7F3A33"/>
    <w:multiLevelType w:val="hybridMultilevel"/>
    <w:tmpl w:val="F4A054DC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241DC"/>
    <w:multiLevelType w:val="hybridMultilevel"/>
    <w:tmpl w:val="CD68C02C"/>
    <w:lvl w:ilvl="0" w:tplc="F662D07C">
      <w:start w:val="1"/>
      <w:numFmt w:val="lowerLetter"/>
      <w:lvlText w:val="%1)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20"/>
      </w:pPr>
    </w:lvl>
    <w:lvl w:ilvl="2" w:tplc="0409001B" w:tentative="1">
      <w:start w:val="1"/>
      <w:numFmt w:val="lowerRoman"/>
      <w:lvlText w:val="%3."/>
      <w:lvlJc w:val="right"/>
      <w:pPr>
        <w:ind w:left="1600" w:hanging="420"/>
      </w:pPr>
    </w:lvl>
    <w:lvl w:ilvl="3" w:tplc="0409000F" w:tentative="1">
      <w:start w:val="1"/>
      <w:numFmt w:val="decimal"/>
      <w:lvlText w:val="%4."/>
      <w:lvlJc w:val="left"/>
      <w:pPr>
        <w:ind w:left="2020" w:hanging="420"/>
      </w:pPr>
    </w:lvl>
    <w:lvl w:ilvl="4" w:tplc="04090019" w:tentative="1">
      <w:start w:val="1"/>
      <w:numFmt w:val="lowerLetter"/>
      <w:lvlText w:val="%5)"/>
      <w:lvlJc w:val="left"/>
      <w:pPr>
        <w:ind w:left="2440" w:hanging="420"/>
      </w:pPr>
    </w:lvl>
    <w:lvl w:ilvl="5" w:tplc="0409001B" w:tentative="1">
      <w:start w:val="1"/>
      <w:numFmt w:val="lowerRoman"/>
      <w:lvlText w:val="%6."/>
      <w:lvlJc w:val="righ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9" w:tentative="1">
      <w:start w:val="1"/>
      <w:numFmt w:val="lowerLetter"/>
      <w:lvlText w:val="%8)"/>
      <w:lvlJc w:val="left"/>
      <w:pPr>
        <w:ind w:left="3700" w:hanging="420"/>
      </w:pPr>
    </w:lvl>
    <w:lvl w:ilvl="8" w:tplc="0409001B" w:tentative="1">
      <w:start w:val="1"/>
      <w:numFmt w:val="lowerRoman"/>
      <w:lvlText w:val="%9."/>
      <w:lvlJc w:val="right"/>
      <w:pPr>
        <w:ind w:left="4120" w:hanging="420"/>
      </w:pPr>
    </w:lvl>
  </w:abstractNum>
  <w:abstractNum w:abstractNumId="3" w15:restartNumberingAfterBreak="0">
    <w:nsid w:val="4B930D58"/>
    <w:multiLevelType w:val="hybridMultilevel"/>
    <w:tmpl w:val="03705D72"/>
    <w:lvl w:ilvl="0" w:tplc="910C0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3E28DE"/>
    <w:multiLevelType w:val="hybridMultilevel"/>
    <w:tmpl w:val="B86EF9A0"/>
    <w:lvl w:ilvl="0" w:tplc="A9EC6E02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505"/>
    <w:rsid w:val="00000439"/>
    <w:rsid w:val="00000DDC"/>
    <w:rsid w:val="00012F24"/>
    <w:rsid w:val="00013C86"/>
    <w:rsid w:val="0002262E"/>
    <w:rsid w:val="00023D76"/>
    <w:rsid w:val="00024210"/>
    <w:rsid w:val="00024FB8"/>
    <w:rsid w:val="0004348B"/>
    <w:rsid w:val="000447EC"/>
    <w:rsid w:val="00054278"/>
    <w:rsid w:val="00054701"/>
    <w:rsid w:val="00060EC3"/>
    <w:rsid w:val="000677C9"/>
    <w:rsid w:val="00074427"/>
    <w:rsid w:val="000B1A3B"/>
    <w:rsid w:val="000B399A"/>
    <w:rsid w:val="000B4418"/>
    <w:rsid w:val="000C2ADE"/>
    <w:rsid w:val="000C3224"/>
    <w:rsid w:val="000E42EE"/>
    <w:rsid w:val="000F0432"/>
    <w:rsid w:val="000F4BA9"/>
    <w:rsid w:val="001007FA"/>
    <w:rsid w:val="0011519A"/>
    <w:rsid w:val="001159D9"/>
    <w:rsid w:val="00127C20"/>
    <w:rsid w:val="00130313"/>
    <w:rsid w:val="001510DC"/>
    <w:rsid w:val="00151506"/>
    <w:rsid w:val="00153FA2"/>
    <w:rsid w:val="001800F9"/>
    <w:rsid w:val="001838F4"/>
    <w:rsid w:val="00190248"/>
    <w:rsid w:val="001902D9"/>
    <w:rsid w:val="0019358A"/>
    <w:rsid w:val="001B5B24"/>
    <w:rsid w:val="001C0203"/>
    <w:rsid w:val="001D00A3"/>
    <w:rsid w:val="001D41E0"/>
    <w:rsid w:val="001D5899"/>
    <w:rsid w:val="001D6F1C"/>
    <w:rsid w:val="001E08BA"/>
    <w:rsid w:val="001F50AE"/>
    <w:rsid w:val="001F7F3B"/>
    <w:rsid w:val="00214D9C"/>
    <w:rsid w:val="002303F8"/>
    <w:rsid w:val="00235F3D"/>
    <w:rsid w:val="00240391"/>
    <w:rsid w:val="00245399"/>
    <w:rsid w:val="00254028"/>
    <w:rsid w:val="002605A4"/>
    <w:rsid w:val="0026144D"/>
    <w:rsid w:val="002658F1"/>
    <w:rsid w:val="00283571"/>
    <w:rsid w:val="00291E67"/>
    <w:rsid w:val="00296206"/>
    <w:rsid w:val="002A3A1D"/>
    <w:rsid w:val="002A4490"/>
    <w:rsid w:val="002B6D29"/>
    <w:rsid w:val="002C3C24"/>
    <w:rsid w:val="002E2311"/>
    <w:rsid w:val="002E3577"/>
    <w:rsid w:val="00305C95"/>
    <w:rsid w:val="00313FCC"/>
    <w:rsid w:val="00314A33"/>
    <w:rsid w:val="00330201"/>
    <w:rsid w:val="00333BD8"/>
    <w:rsid w:val="003453E9"/>
    <w:rsid w:val="00372A78"/>
    <w:rsid w:val="0039039C"/>
    <w:rsid w:val="003A3E40"/>
    <w:rsid w:val="003B5EC5"/>
    <w:rsid w:val="003B78D0"/>
    <w:rsid w:val="003C22C4"/>
    <w:rsid w:val="003E253F"/>
    <w:rsid w:val="003E2B1B"/>
    <w:rsid w:val="003E4392"/>
    <w:rsid w:val="003E6DAB"/>
    <w:rsid w:val="003F6B75"/>
    <w:rsid w:val="004011F4"/>
    <w:rsid w:val="00406D1A"/>
    <w:rsid w:val="00412731"/>
    <w:rsid w:val="00412AB5"/>
    <w:rsid w:val="00414FF9"/>
    <w:rsid w:val="004166EF"/>
    <w:rsid w:val="00417CF3"/>
    <w:rsid w:val="0042464C"/>
    <w:rsid w:val="00435DE2"/>
    <w:rsid w:val="00437A4A"/>
    <w:rsid w:val="00455CA3"/>
    <w:rsid w:val="00462613"/>
    <w:rsid w:val="00464E14"/>
    <w:rsid w:val="00473503"/>
    <w:rsid w:val="00485665"/>
    <w:rsid w:val="0049448D"/>
    <w:rsid w:val="004A757A"/>
    <w:rsid w:val="004B7E9F"/>
    <w:rsid w:val="004B7F2C"/>
    <w:rsid w:val="004C5CCA"/>
    <w:rsid w:val="004D2152"/>
    <w:rsid w:val="004D5336"/>
    <w:rsid w:val="004E2CCF"/>
    <w:rsid w:val="004E353A"/>
    <w:rsid w:val="004F2300"/>
    <w:rsid w:val="004F31E6"/>
    <w:rsid w:val="0050145F"/>
    <w:rsid w:val="00502D9C"/>
    <w:rsid w:val="00511D7A"/>
    <w:rsid w:val="005218C3"/>
    <w:rsid w:val="0052301E"/>
    <w:rsid w:val="005234AC"/>
    <w:rsid w:val="00531889"/>
    <w:rsid w:val="00533145"/>
    <w:rsid w:val="00542A69"/>
    <w:rsid w:val="00557606"/>
    <w:rsid w:val="00560EFC"/>
    <w:rsid w:val="0057069B"/>
    <w:rsid w:val="00574D2E"/>
    <w:rsid w:val="00577396"/>
    <w:rsid w:val="0058352C"/>
    <w:rsid w:val="00584F10"/>
    <w:rsid w:val="0058582D"/>
    <w:rsid w:val="00597B5C"/>
    <w:rsid w:val="005A301E"/>
    <w:rsid w:val="005C0FBC"/>
    <w:rsid w:val="005C35A1"/>
    <w:rsid w:val="005D65BE"/>
    <w:rsid w:val="005E76B9"/>
    <w:rsid w:val="005E7B16"/>
    <w:rsid w:val="005F5842"/>
    <w:rsid w:val="00601A07"/>
    <w:rsid w:val="00601E45"/>
    <w:rsid w:val="00613B3D"/>
    <w:rsid w:val="006206A1"/>
    <w:rsid w:val="006325C9"/>
    <w:rsid w:val="00633260"/>
    <w:rsid w:val="0063634F"/>
    <w:rsid w:val="006369CB"/>
    <w:rsid w:val="006427DC"/>
    <w:rsid w:val="00656FC9"/>
    <w:rsid w:val="00663995"/>
    <w:rsid w:val="0067646F"/>
    <w:rsid w:val="00684CB7"/>
    <w:rsid w:val="00685E60"/>
    <w:rsid w:val="0069451D"/>
    <w:rsid w:val="00695A13"/>
    <w:rsid w:val="006A580B"/>
    <w:rsid w:val="006C03AC"/>
    <w:rsid w:val="006C56B2"/>
    <w:rsid w:val="006D38DB"/>
    <w:rsid w:val="006D5CFE"/>
    <w:rsid w:val="006D6D95"/>
    <w:rsid w:val="006E352D"/>
    <w:rsid w:val="006F611D"/>
    <w:rsid w:val="00700608"/>
    <w:rsid w:val="0070787F"/>
    <w:rsid w:val="0072437C"/>
    <w:rsid w:val="00724E64"/>
    <w:rsid w:val="007308EF"/>
    <w:rsid w:val="00736EB7"/>
    <w:rsid w:val="00743CA8"/>
    <w:rsid w:val="007578EC"/>
    <w:rsid w:val="00761F7E"/>
    <w:rsid w:val="007675CE"/>
    <w:rsid w:val="00772997"/>
    <w:rsid w:val="00780915"/>
    <w:rsid w:val="007B55D2"/>
    <w:rsid w:val="007B5A7C"/>
    <w:rsid w:val="007C134A"/>
    <w:rsid w:val="007C57A5"/>
    <w:rsid w:val="007D17C7"/>
    <w:rsid w:val="007D1A01"/>
    <w:rsid w:val="007D5B54"/>
    <w:rsid w:val="007D66ED"/>
    <w:rsid w:val="007E2925"/>
    <w:rsid w:val="007E7BE0"/>
    <w:rsid w:val="00805241"/>
    <w:rsid w:val="00837956"/>
    <w:rsid w:val="00855AF6"/>
    <w:rsid w:val="00874EE9"/>
    <w:rsid w:val="00875CC8"/>
    <w:rsid w:val="00884556"/>
    <w:rsid w:val="00887012"/>
    <w:rsid w:val="00893A6F"/>
    <w:rsid w:val="0089529A"/>
    <w:rsid w:val="008A037C"/>
    <w:rsid w:val="008A11D3"/>
    <w:rsid w:val="008A1BE1"/>
    <w:rsid w:val="008A3A78"/>
    <w:rsid w:val="008A5E72"/>
    <w:rsid w:val="008A6C78"/>
    <w:rsid w:val="008B725F"/>
    <w:rsid w:val="008C0E80"/>
    <w:rsid w:val="008C14B7"/>
    <w:rsid w:val="008C3185"/>
    <w:rsid w:val="008C4C47"/>
    <w:rsid w:val="008C7DBC"/>
    <w:rsid w:val="008D000F"/>
    <w:rsid w:val="008D1A98"/>
    <w:rsid w:val="008D1CB3"/>
    <w:rsid w:val="008D717C"/>
    <w:rsid w:val="008E0E5F"/>
    <w:rsid w:val="008E773C"/>
    <w:rsid w:val="008E7B47"/>
    <w:rsid w:val="008F00D6"/>
    <w:rsid w:val="008F47D8"/>
    <w:rsid w:val="008F61FF"/>
    <w:rsid w:val="009018B5"/>
    <w:rsid w:val="00905C0A"/>
    <w:rsid w:val="00914E6F"/>
    <w:rsid w:val="00922BAC"/>
    <w:rsid w:val="009310BF"/>
    <w:rsid w:val="009317BF"/>
    <w:rsid w:val="00943516"/>
    <w:rsid w:val="00953B59"/>
    <w:rsid w:val="00955C6F"/>
    <w:rsid w:val="00956ADE"/>
    <w:rsid w:val="00966CB0"/>
    <w:rsid w:val="00967AA5"/>
    <w:rsid w:val="00973D5F"/>
    <w:rsid w:val="00986F66"/>
    <w:rsid w:val="009879A6"/>
    <w:rsid w:val="009A257A"/>
    <w:rsid w:val="009A6E72"/>
    <w:rsid w:val="009B486B"/>
    <w:rsid w:val="009B491A"/>
    <w:rsid w:val="009B4E4C"/>
    <w:rsid w:val="009B5912"/>
    <w:rsid w:val="009B5EF9"/>
    <w:rsid w:val="009C31DE"/>
    <w:rsid w:val="009C7934"/>
    <w:rsid w:val="009D1656"/>
    <w:rsid w:val="009E2427"/>
    <w:rsid w:val="009E2EBB"/>
    <w:rsid w:val="009E44D6"/>
    <w:rsid w:val="009E4E7F"/>
    <w:rsid w:val="00A111C3"/>
    <w:rsid w:val="00A17C5F"/>
    <w:rsid w:val="00A212F3"/>
    <w:rsid w:val="00A30D29"/>
    <w:rsid w:val="00A3704A"/>
    <w:rsid w:val="00A37280"/>
    <w:rsid w:val="00A4396C"/>
    <w:rsid w:val="00A47D4E"/>
    <w:rsid w:val="00A515E2"/>
    <w:rsid w:val="00A732F7"/>
    <w:rsid w:val="00A96A0E"/>
    <w:rsid w:val="00A972CC"/>
    <w:rsid w:val="00AA56F2"/>
    <w:rsid w:val="00AA6C3B"/>
    <w:rsid w:val="00AB1C54"/>
    <w:rsid w:val="00AC6B7F"/>
    <w:rsid w:val="00AC6D3D"/>
    <w:rsid w:val="00AD474B"/>
    <w:rsid w:val="00AD4E21"/>
    <w:rsid w:val="00AF001E"/>
    <w:rsid w:val="00B0418C"/>
    <w:rsid w:val="00B23E74"/>
    <w:rsid w:val="00B41AA9"/>
    <w:rsid w:val="00B50EFB"/>
    <w:rsid w:val="00B61A98"/>
    <w:rsid w:val="00B62C5C"/>
    <w:rsid w:val="00B65FC4"/>
    <w:rsid w:val="00B671C4"/>
    <w:rsid w:val="00B739D1"/>
    <w:rsid w:val="00B85A01"/>
    <w:rsid w:val="00B9400B"/>
    <w:rsid w:val="00BA0962"/>
    <w:rsid w:val="00BA1505"/>
    <w:rsid w:val="00BA6BC4"/>
    <w:rsid w:val="00BD24DE"/>
    <w:rsid w:val="00BD6AC2"/>
    <w:rsid w:val="00BE306C"/>
    <w:rsid w:val="00BF3274"/>
    <w:rsid w:val="00C00315"/>
    <w:rsid w:val="00C025FF"/>
    <w:rsid w:val="00C06C32"/>
    <w:rsid w:val="00C07F6D"/>
    <w:rsid w:val="00C1161B"/>
    <w:rsid w:val="00C47A1C"/>
    <w:rsid w:val="00C50778"/>
    <w:rsid w:val="00C554A3"/>
    <w:rsid w:val="00C55664"/>
    <w:rsid w:val="00C66313"/>
    <w:rsid w:val="00C74134"/>
    <w:rsid w:val="00C92C5D"/>
    <w:rsid w:val="00C95F8D"/>
    <w:rsid w:val="00CB3061"/>
    <w:rsid w:val="00CC34CC"/>
    <w:rsid w:val="00CD2A07"/>
    <w:rsid w:val="00CD2DCD"/>
    <w:rsid w:val="00CD7A4F"/>
    <w:rsid w:val="00CF0EAB"/>
    <w:rsid w:val="00D02704"/>
    <w:rsid w:val="00D0792D"/>
    <w:rsid w:val="00D115C0"/>
    <w:rsid w:val="00D13734"/>
    <w:rsid w:val="00D15658"/>
    <w:rsid w:val="00D162A0"/>
    <w:rsid w:val="00D21F4B"/>
    <w:rsid w:val="00D24106"/>
    <w:rsid w:val="00D27765"/>
    <w:rsid w:val="00D41B8E"/>
    <w:rsid w:val="00D526E9"/>
    <w:rsid w:val="00D6242F"/>
    <w:rsid w:val="00D72350"/>
    <w:rsid w:val="00D726E5"/>
    <w:rsid w:val="00D73679"/>
    <w:rsid w:val="00D73750"/>
    <w:rsid w:val="00D812A6"/>
    <w:rsid w:val="00D81C62"/>
    <w:rsid w:val="00D86057"/>
    <w:rsid w:val="00D90D78"/>
    <w:rsid w:val="00DA22DB"/>
    <w:rsid w:val="00DA7345"/>
    <w:rsid w:val="00DC1A05"/>
    <w:rsid w:val="00DC2FF7"/>
    <w:rsid w:val="00DC3A72"/>
    <w:rsid w:val="00DC79D4"/>
    <w:rsid w:val="00DE692E"/>
    <w:rsid w:val="00DF1A3D"/>
    <w:rsid w:val="00DF4595"/>
    <w:rsid w:val="00DF661D"/>
    <w:rsid w:val="00DF70EC"/>
    <w:rsid w:val="00E01DB2"/>
    <w:rsid w:val="00E043AB"/>
    <w:rsid w:val="00E06EA0"/>
    <w:rsid w:val="00E07CC5"/>
    <w:rsid w:val="00E1570F"/>
    <w:rsid w:val="00E2666B"/>
    <w:rsid w:val="00E27FA7"/>
    <w:rsid w:val="00E320D6"/>
    <w:rsid w:val="00E62CB7"/>
    <w:rsid w:val="00E67C07"/>
    <w:rsid w:val="00E87238"/>
    <w:rsid w:val="00E917D0"/>
    <w:rsid w:val="00E96362"/>
    <w:rsid w:val="00EA4D26"/>
    <w:rsid w:val="00EA6EBE"/>
    <w:rsid w:val="00EB31EF"/>
    <w:rsid w:val="00EB5098"/>
    <w:rsid w:val="00ED13D1"/>
    <w:rsid w:val="00EE1983"/>
    <w:rsid w:val="00F041B4"/>
    <w:rsid w:val="00F10C66"/>
    <w:rsid w:val="00F20DCD"/>
    <w:rsid w:val="00F22C14"/>
    <w:rsid w:val="00F2587E"/>
    <w:rsid w:val="00F33619"/>
    <w:rsid w:val="00F36DD4"/>
    <w:rsid w:val="00F4308B"/>
    <w:rsid w:val="00F464AE"/>
    <w:rsid w:val="00F5017E"/>
    <w:rsid w:val="00F52B23"/>
    <w:rsid w:val="00F67DCE"/>
    <w:rsid w:val="00F851A7"/>
    <w:rsid w:val="00F8526F"/>
    <w:rsid w:val="00F86F77"/>
    <w:rsid w:val="00F92384"/>
    <w:rsid w:val="00F93D22"/>
    <w:rsid w:val="00F96E06"/>
    <w:rsid w:val="00FA1ED9"/>
    <w:rsid w:val="00FA457B"/>
    <w:rsid w:val="00FC0542"/>
    <w:rsid w:val="00FC6074"/>
    <w:rsid w:val="00FD6A76"/>
    <w:rsid w:val="00FE6509"/>
    <w:rsid w:val="00FF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BF30F05-41DE-4833-BEFE-708FB3FF7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325C9"/>
    <w:rPr>
      <w:rFonts w:ascii="Arial" w:hAnsi="Arial"/>
      <w:sz w:val="24"/>
      <w:szCs w:val="24"/>
      <w:lang w:val="en-GB"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5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7E7BE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E7BE0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023D76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305C95"/>
    <w:rPr>
      <w:rFonts w:ascii="Arial" w:hAnsi="Arial"/>
      <w:sz w:val="24"/>
      <w:szCs w:val="24"/>
      <w:lang w:val="en-GB" w:eastAsia="de-CH"/>
    </w:rPr>
  </w:style>
  <w:style w:type="paragraph" w:styleId="ListParagraph">
    <w:name w:val="List Paragraph"/>
    <w:basedOn w:val="Normal"/>
    <w:uiPriority w:val="34"/>
    <w:qFormat/>
    <w:rsid w:val="00D812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hieste\LOCALS~1\Temp\notesF5D2C9\CLD_2009-09_MI-Training-evaluation-template_EN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fa9c1d20-5861-492f-9dff-21eaa4a67e27" ContentTypeId="0x0101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65634EBB9988478A0BD041D89CA60B" ma:contentTypeVersion="3" ma:contentTypeDescription="Create a new document." ma:contentTypeScope="" ma:versionID="3552405a9bf4db3c20ba72554c958ded">
  <xsd:schema xmlns:xsd="http://www.w3.org/2001/XMLSchema" xmlns:xs="http://www.w3.org/2001/XMLSchema" xmlns:p="http://schemas.microsoft.com/office/2006/metadata/properties" xmlns:ns1="http://schemas.microsoft.com/sharepoint/v3" xmlns:ns2="68b6eb71-b4fa-47ef-8ecc-7792e557b95e" targetNamespace="http://schemas.microsoft.com/office/2006/metadata/properties" ma:root="true" ma:fieldsID="1913cc935f731c3cad2149572524b6bb" ns1:_="" ns2:_="">
    <xsd:import namespace="http://schemas.microsoft.com/sharepoint/v3"/>
    <xsd:import namespace="68b6eb71-b4fa-47ef-8ecc-7792e557b95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6eb71-b4fa-47ef-8ecc-7792e557b9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1E91F4-2157-430E-A8D1-947B6F9A4190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D456379E-1FA1-42E1-A3C5-37B3A9EF4E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14534E-D7F3-4465-AC9E-FD2D75F3CE3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B3E27A40-F0F8-4BB8-AA7B-AED876E2D7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8b6eb71-b4fa-47ef-8ecc-7792e557b9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F01FE33-16BE-458B-8F3D-7502725DE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CLD_2009-09_MI-Training-evaluation-template_EN.dot</Template>
  <TotalTime>25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 want to continuously improve the standard of our courses</vt:lpstr>
    </vt:vector>
  </TitlesOfParts>
  <Company>Schindler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 want to continuously improve the standard of our courses</dc:title>
  <dc:creator>shieste</dc:creator>
  <cp:lastModifiedBy>Johnny SHI</cp:lastModifiedBy>
  <cp:revision>18</cp:revision>
  <cp:lastPrinted>2014-02-28T06:55:00Z</cp:lastPrinted>
  <dcterms:created xsi:type="dcterms:W3CDTF">2019-04-29T04:23:00Z</dcterms:created>
  <dcterms:modified xsi:type="dcterms:W3CDTF">2019-06-21T05:41:00Z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0x0101000065634EBB9988478A0BD041D89CA60B</vt:lpwstr>
  </property>
</Properties>
</file>